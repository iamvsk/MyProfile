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D33156" w:rsidP="00287989">
            <w:pPr>
              <w:pStyle w:val="Initials"/>
              <w:tabs>
                <w:tab w:val="center" w:pos="1350"/>
              </w:tabs>
              <w:ind w:left="0"/>
              <w:jc w:val="left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299085</wp:posOffset>
                  </wp:positionH>
                  <wp:positionV relativeFrom="page">
                    <wp:posOffset>-154305</wp:posOffset>
                  </wp:positionV>
                  <wp:extent cx="1209675" cy="1152525"/>
                  <wp:effectExtent l="0" t="0" r="9525" b="9525"/>
                  <wp:wrapNone/>
                  <wp:docPr id="23" name="Pictur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hotoGrid_1483452311424.jp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E2B9FEA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287989">
              <w:tab/>
            </w:r>
          </w:p>
          <w:p w:rsidR="00A50939" w:rsidRPr="00333CD3" w:rsidRDefault="0070637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A59DAE30A59435DB052A432EDA37BF8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116989" w:rsidP="007569C1">
            <w:r w:rsidRPr="00116989">
              <w:t>Seeking a position as a Lead in initiatives that utilize state-of-the-art, software development/testing/support and/or hardware components with a creative, technology-driven organization in an environment that encourages innovative thinking, recognition, and career development.</w:t>
            </w:r>
          </w:p>
          <w:p w:rsidR="002C2CDD" w:rsidRPr="00333CD3" w:rsidRDefault="0070637F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E287E009D1B454DA60B2AD3BF3A3CC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741125" w:rsidRDefault="00287989" w:rsidP="00287989">
            <w:r>
              <w:t>E</w:t>
            </w:r>
            <w:r w:rsidR="00D33156">
              <w:t>xperience of more than 6.5 years in Telecom Domain. Sound knowledge of SIEBEL 8.1 CRM, Unix, JavaScript, HTML5, CSS, Agile Methodologies.</w:t>
            </w:r>
          </w:p>
          <w:p w:rsidR="008D7E62" w:rsidRPr="00333CD3" w:rsidRDefault="008D7E62" w:rsidP="00287989">
            <w:r>
              <w:t>Certified Agile and ISTQB Tester.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70637F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417E21FFBAD4939AE324ADF82C99C5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160A">
                        <w:rPr>
                          <w:lang w:val="en-IN"/>
                        </w:rPr>
                        <w:t>Vaibhav Kshirsagar</w:t>
                      </w:r>
                    </w:sdtContent>
                  </w:sdt>
                </w:p>
                <w:p w:rsidR="00C612DA" w:rsidRPr="00333CD3" w:rsidRDefault="0070637F" w:rsidP="0012160A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E1A01A97DC39491D9E2517125A8AF52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160A">
                        <w:t>vaibhavkshirsagar01@gmail.com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6D132B37AF34042AB745CB9A8E683B7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160A">
                        <w:t>+919172958316</w:t>
                      </w:r>
                    </w:sdtContent>
                  </w:sdt>
                </w:p>
              </w:tc>
            </w:tr>
          </w:tbl>
          <w:p w:rsidR="002C2CDD" w:rsidRPr="00333CD3" w:rsidRDefault="0070637F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41847437A3048AA94146CFAB74BD83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926CEC" w:rsidRDefault="0012160A" w:rsidP="007569C1">
            <w:pPr>
              <w:pStyle w:val="Heading4"/>
              <w:rPr>
                <w:sz w:val="24"/>
                <w:szCs w:val="24"/>
                <w:u w:val="single"/>
              </w:rPr>
            </w:pPr>
            <w:r w:rsidRPr="00926CEC">
              <w:rPr>
                <w:sz w:val="24"/>
                <w:szCs w:val="24"/>
                <w:u w:val="single"/>
              </w:rPr>
              <w:t>Test Analyst</w:t>
            </w:r>
            <w:r w:rsidR="002C2CDD" w:rsidRPr="00926CEC">
              <w:rPr>
                <w:sz w:val="24"/>
                <w:szCs w:val="24"/>
                <w:u w:val="single"/>
              </w:rPr>
              <w:t xml:space="preserve"> • </w:t>
            </w:r>
            <w:r w:rsidRPr="00926CEC">
              <w:rPr>
                <w:sz w:val="24"/>
                <w:szCs w:val="24"/>
                <w:u w:val="single"/>
              </w:rPr>
              <w:t>Atos India pvt. ltd.</w:t>
            </w:r>
            <w:r w:rsidR="002C2CDD" w:rsidRPr="00926CEC">
              <w:rPr>
                <w:sz w:val="24"/>
                <w:szCs w:val="24"/>
                <w:u w:val="single"/>
              </w:rPr>
              <w:t xml:space="preserve"> • </w:t>
            </w:r>
            <w:r w:rsidRPr="00926CEC">
              <w:rPr>
                <w:sz w:val="24"/>
                <w:szCs w:val="24"/>
                <w:u w:val="single"/>
              </w:rPr>
              <w:t>(25/02/2016 – Present)</w:t>
            </w:r>
          </w:p>
          <w:p w:rsidR="0012160A" w:rsidRPr="0012160A" w:rsidRDefault="0012160A" w:rsidP="007569C1">
            <w:pPr>
              <w:pStyle w:val="Heading4"/>
              <w:rPr>
                <w:sz w:val="22"/>
                <w:szCs w:val="22"/>
              </w:rPr>
            </w:pPr>
          </w:p>
          <w:p w:rsidR="002C2CDD" w:rsidRDefault="0012160A" w:rsidP="007569C1">
            <w:r>
              <w:t>Presently Wor</w:t>
            </w:r>
            <w:bookmarkStart w:id="0" w:name="_GoBack"/>
            <w:bookmarkEnd w:id="0"/>
            <w:r>
              <w:t>king As A Test Analyst for Atos India Pvt. Ltd.</w:t>
            </w:r>
          </w:p>
          <w:p w:rsidR="0012160A" w:rsidRDefault="0012160A" w:rsidP="007569C1">
            <w:r w:rsidRPr="0012160A">
              <w:rPr>
                <w:b/>
              </w:rPr>
              <w:t>Client –</w:t>
            </w:r>
            <w:r>
              <w:t xml:space="preserve"> T-Mobile Netherlands</w:t>
            </w:r>
          </w:p>
          <w:p w:rsidR="0012160A" w:rsidRDefault="0012160A" w:rsidP="007569C1">
            <w:pPr>
              <w:rPr>
                <w:b/>
              </w:rPr>
            </w:pPr>
            <w:r>
              <w:rPr>
                <w:b/>
              </w:rPr>
              <w:t>Responsibility</w:t>
            </w:r>
            <w:r w:rsidRPr="0012160A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Pr="0012160A">
              <w:t>As a Test Analyst my responsibility is to test the E2E functionality for T-Mobile.</w:t>
            </w:r>
            <w:r>
              <w:t xml:space="preserve"> Test the New User Stories getting deployed in Test and Production environment.</w:t>
            </w:r>
          </w:p>
          <w:p w:rsidR="0012160A" w:rsidRDefault="0012160A" w:rsidP="007569C1">
            <w:r>
              <w:rPr>
                <w:b/>
              </w:rPr>
              <w:t xml:space="preserve">Tools Used </w:t>
            </w:r>
            <w:r w:rsidRPr="0012160A">
              <w:t>– TFS, Remedy</w:t>
            </w:r>
          </w:p>
          <w:p w:rsidR="0012160A" w:rsidRDefault="005305A2" w:rsidP="007569C1">
            <w:r>
              <w:rPr>
                <w:b/>
              </w:rPr>
              <w:t>System</w:t>
            </w:r>
            <w:r w:rsidR="0012160A" w:rsidRPr="0012160A">
              <w:rPr>
                <w:b/>
              </w:rPr>
              <w:t xml:space="preserve"> Under Test</w:t>
            </w:r>
            <w:r w:rsidR="0012160A">
              <w:t xml:space="preserve"> – Web Front End, Web Backend, TIBCO, BSCS, </w:t>
            </w:r>
            <w:proofErr w:type="spellStart"/>
            <w:r w:rsidR="0012160A">
              <w:t>Netcracker</w:t>
            </w:r>
            <w:proofErr w:type="spellEnd"/>
            <w:r w:rsidR="0012160A">
              <w:t>, Clarify, SAP CRM</w:t>
            </w:r>
          </w:p>
          <w:p w:rsidR="009E14C8" w:rsidRDefault="009E14C8" w:rsidP="007569C1">
            <w:pPr>
              <w:rPr>
                <w:b/>
              </w:rPr>
            </w:pPr>
            <w:r w:rsidRPr="009E14C8">
              <w:rPr>
                <w:b/>
              </w:rPr>
              <w:t>Current Location –</w:t>
            </w:r>
            <w:r>
              <w:t xml:space="preserve"> Den Haag, Netherlands.</w:t>
            </w:r>
          </w:p>
          <w:p w:rsidR="0012160A" w:rsidRPr="00333CD3" w:rsidRDefault="0012160A" w:rsidP="007569C1"/>
          <w:p w:rsidR="002C2CDD" w:rsidRPr="00926CEC" w:rsidRDefault="00DD6E22" w:rsidP="007569C1">
            <w:pPr>
              <w:pStyle w:val="Heading4"/>
              <w:rPr>
                <w:sz w:val="24"/>
                <w:szCs w:val="24"/>
                <w:u w:val="single"/>
              </w:rPr>
            </w:pPr>
            <w:r w:rsidRPr="00926CEC">
              <w:rPr>
                <w:sz w:val="24"/>
                <w:szCs w:val="24"/>
                <w:u w:val="single"/>
              </w:rPr>
              <w:t>Senior Software Engineer</w:t>
            </w:r>
            <w:r w:rsidR="002C2CDD" w:rsidRPr="00926CEC">
              <w:rPr>
                <w:sz w:val="24"/>
                <w:szCs w:val="24"/>
                <w:u w:val="single"/>
              </w:rPr>
              <w:t xml:space="preserve"> • </w:t>
            </w:r>
            <w:r w:rsidRPr="00926CEC">
              <w:rPr>
                <w:sz w:val="24"/>
                <w:szCs w:val="24"/>
                <w:u w:val="single"/>
              </w:rPr>
              <w:t>Tech Mahindra</w:t>
            </w:r>
            <w:r w:rsidR="002C2CDD" w:rsidRPr="00926CEC">
              <w:rPr>
                <w:sz w:val="24"/>
                <w:szCs w:val="24"/>
                <w:u w:val="single"/>
              </w:rPr>
              <w:t xml:space="preserve"> • </w:t>
            </w:r>
            <w:r w:rsidRPr="00926CEC">
              <w:rPr>
                <w:sz w:val="24"/>
                <w:szCs w:val="24"/>
                <w:u w:val="single"/>
              </w:rPr>
              <w:t>(20/05/2010-22/02/2016)</w:t>
            </w:r>
          </w:p>
          <w:p w:rsidR="00DD6E22" w:rsidRPr="00DD6E22" w:rsidRDefault="00DD6E22" w:rsidP="007569C1">
            <w:pPr>
              <w:pStyle w:val="Heading4"/>
              <w:rPr>
                <w:sz w:val="24"/>
                <w:szCs w:val="24"/>
              </w:rPr>
            </w:pPr>
          </w:p>
          <w:p w:rsidR="002C2CDD" w:rsidRDefault="00DD6E22" w:rsidP="007569C1">
            <w:r>
              <w:t>Worked as an E2E Tester for more than 5.5 years.</w:t>
            </w:r>
          </w:p>
          <w:p w:rsidR="00DD6E22" w:rsidRDefault="00DD6E22" w:rsidP="007569C1"/>
          <w:p w:rsidR="00DD6E22" w:rsidRDefault="00DD6E22" w:rsidP="00DD6E22">
            <w:r w:rsidRPr="0012160A">
              <w:rPr>
                <w:b/>
              </w:rPr>
              <w:t>Client –</w:t>
            </w:r>
            <w:r>
              <w:t xml:space="preserve"> British Telecom, UK</w:t>
            </w:r>
          </w:p>
          <w:p w:rsidR="00DD6E22" w:rsidRDefault="00DD6E22" w:rsidP="00DD6E22">
            <w:pPr>
              <w:rPr>
                <w:b/>
              </w:rPr>
            </w:pPr>
            <w:r>
              <w:rPr>
                <w:b/>
              </w:rPr>
              <w:t>Responsibility</w:t>
            </w:r>
            <w:r w:rsidRPr="0012160A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Pr="0012160A">
              <w:t xml:space="preserve">As </w:t>
            </w:r>
            <w:r w:rsidR="006C455A" w:rsidRPr="0012160A">
              <w:t>an</w:t>
            </w:r>
            <w:r w:rsidRPr="0012160A">
              <w:t xml:space="preserve"> </w:t>
            </w:r>
            <w:r>
              <w:t>E2E tester</w:t>
            </w:r>
            <w:r w:rsidRPr="0012160A">
              <w:t xml:space="preserve"> my responsibility </w:t>
            </w:r>
            <w:r>
              <w:t>was to</w:t>
            </w:r>
            <w:r w:rsidRPr="0012160A">
              <w:t xml:space="preserve"> test the E2E functionality </w:t>
            </w:r>
            <w:r>
              <w:t>developed for British Telecom</w:t>
            </w:r>
            <w:r w:rsidRPr="0012160A">
              <w:t>.</w:t>
            </w:r>
            <w:r>
              <w:t xml:space="preserve"> </w:t>
            </w:r>
            <w:r w:rsidR="00FB504E">
              <w:t>Writing the Test Cases, Testing the E2E chain, Suppo</w:t>
            </w:r>
            <w:r w:rsidR="006518A8">
              <w:t>rting customer during SRT and UA</w:t>
            </w:r>
            <w:r w:rsidR="00FB504E">
              <w:t>T</w:t>
            </w:r>
          </w:p>
          <w:p w:rsidR="00DD6E22" w:rsidRDefault="00DD6E22" w:rsidP="00DD6E22">
            <w:r>
              <w:rPr>
                <w:b/>
              </w:rPr>
              <w:t xml:space="preserve">Tools Used </w:t>
            </w:r>
            <w:r w:rsidRPr="0012160A">
              <w:t xml:space="preserve">– </w:t>
            </w:r>
            <w:r w:rsidR="00FB504E">
              <w:t>HPQC, HPSM, Clarify CRM</w:t>
            </w:r>
          </w:p>
          <w:p w:rsidR="00DD6E22" w:rsidRDefault="00DD6E22" w:rsidP="00DD6E22">
            <w:r w:rsidRPr="0012160A">
              <w:rPr>
                <w:b/>
              </w:rPr>
              <w:t>Systems Under Test</w:t>
            </w:r>
            <w:r>
              <w:t xml:space="preserve"> – </w:t>
            </w:r>
            <w:r w:rsidR="00FB504E">
              <w:t xml:space="preserve">Web Front End, SIEBEL </w:t>
            </w:r>
            <w:r w:rsidR="006C455A">
              <w:t xml:space="preserve"> 8.1 </w:t>
            </w:r>
            <w:r w:rsidR="00FB504E">
              <w:t>CRM</w:t>
            </w:r>
          </w:p>
          <w:p w:rsidR="00DD6E22" w:rsidRDefault="006C455A" w:rsidP="007569C1">
            <w:pPr>
              <w:rPr>
                <w:rFonts w:ascii="Cambria" w:hAnsi="Cambria"/>
              </w:rPr>
            </w:pPr>
            <w:r w:rsidRPr="006C455A">
              <w:rPr>
                <w:b/>
              </w:rPr>
              <w:t>Achievements -</w:t>
            </w:r>
            <w:r>
              <w:t xml:space="preserve"> </w:t>
            </w:r>
            <w:r w:rsidRPr="006C455A">
              <w:rPr>
                <w:rFonts w:ascii="Cambria" w:hAnsi="Cambria"/>
              </w:rPr>
              <w:t xml:space="preserve">Led 20+ </w:t>
            </w:r>
            <w:proofErr w:type="spellStart"/>
            <w:r w:rsidRPr="006C455A">
              <w:rPr>
                <w:rFonts w:ascii="Cambria" w:hAnsi="Cambria"/>
              </w:rPr>
              <w:t>Openreach</w:t>
            </w:r>
            <w:proofErr w:type="spellEnd"/>
            <w:r w:rsidRPr="006C455A">
              <w:rPr>
                <w:rFonts w:ascii="Cambria" w:hAnsi="Cambria"/>
              </w:rPr>
              <w:t xml:space="preserve"> Live deployments by coordinating with development, ASG, design and stakeholders.</w:t>
            </w:r>
            <w:r w:rsidR="00DF7CC2">
              <w:rPr>
                <w:rFonts w:ascii="Cambria" w:hAnsi="Cambria"/>
              </w:rPr>
              <w:t xml:space="preserve"> Got Appreciation from Client British Telecom(Blue Ribbon Award)</w:t>
            </w:r>
          </w:p>
          <w:p w:rsidR="00056D1F" w:rsidRDefault="00056D1F" w:rsidP="007569C1">
            <w:pPr>
              <w:rPr>
                <w:rFonts w:ascii="Cambria" w:hAnsi="Cambria"/>
              </w:rPr>
            </w:pPr>
          </w:p>
          <w:p w:rsidR="00056D1F" w:rsidRPr="00116989" w:rsidRDefault="00056D1F" w:rsidP="007569C1">
            <w:pPr>
              <w:rPr>
                <w:rFonts w:ascii="Cambria" w:hAnsi="Cambria"/>
              </w:rPr>
            </w:pPr>
            <w:r w:rsidRPr="00EA43D9">
              <w:rPr>
                <w:rFonts w:ascii="Cambria" w:hAnsi="Cambria"/>
              </w:rPr>
              <w:t>Having an experience of over 11 month working at Client Location (</w:t>
            </w:r>
            <w:r w:rsidRPr="00056D1F">
              <w:rPr>
                <w:rFonts w:ascii="Cambria" w:hAnsi="Cambria"/>
              </w:rPr>
              <w:t>IPSWICH and</w:t>
            </w:r>
            <w:r w:rsidRPr="00EA43D9">
              <w:rPr>
                <w:rFonts w:ascii="Cambria" w:hAnsi="Cambria"/>
              </w:rPr>
              <w:t xml:space="preserve"> </w:t>
            </w:r>
            <w:r w:rsidRPr="00056D1F">
              <w:rPr>
                <w:rFonts w:ascii="Cambria" w:hAnsi="Cambria"/>
              </w:rPr>
              <w:t>Milton Keynes, United Kingdom</w:t>
            </w:r>
            <w:r w:rsidRPr="00EA43D9">
              <w:rPr>
                <w:rFonts w:ascii="Cambria" w:hAnsi="Cambria"/>
              </w:rPr>
              <w:t>)</w:t>
            </w:r>
          </w:p>
          <w:p w:rsidR="006C455A" w:rsidRPr="00926CEC" w:rsidRDefault="006C455A" w:rsidP="006C455A">
            <w:pPr>
              <w:pStyle w:val="Heading4"/>
              <w:rPr>
                <w:sz w:val="24"/>
                <w:szCs w:val="24"/>
                <w:u w:val="single"/>
              </w:rPr>
            </w:pPr>
            <w:r w:rsidRPr="00926CEC">
              <w:rPr>
                <w:sz w:val="24"/>
                <w:szCs w:val="24"/>
                <w:u w:val="single"/>
              </w:rPr>
              <w:lastRenderedPageBreak/>
              <w:t>Web Designer • syscom • (15/09/2009- 04/04/2010)</w:t>
            </w:r>
          </w:p>
          <w:p w:rsidR="006C455A" w:rsidRPr="00DD6E22" w:rsidRDefault="006C455A" w:rsidP="006C455A">
            <w:pPr>
              <w:pStyle w:val="Heading4"/>
              <w:rPr>
                <w:sz w:val="24"/>
                <w:szCs w:val="24"/>
              </w:rPr>
            </w:pPr>
          </w:p>
          <w:p w:rsidR="006C455A" w:rsidRPr="00333CD3" w:rsidRDefault="006C455A" w:rsidP="007569C1">
            <w:r w:rsidRPr="006C455A">
              <w:t xml:space="preserve">Being part of SYSCOM, my job was to develop Website as per customer. And test the same using </w:t>
            </w:r>
            <w:r w:rsidR="00116989">
              <w:t>different testing methodologies.</w:t>
            </w:r>
          </w:p>
          <w:p w:rsidR="002C2CDD" w:rsidRPr="00333CD3" w:rsidRDefault="0070637F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9E965FD9E5A41D387BAA4766A1E0B2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Default="00D33156" w:rsidP="00D33156">
            <w:pPr>
              <w:pStyle w:val="Heading4"/>
            </w:pPr>
            <w:r>
              <w:t>M</w:t>
            </w:r>
            <w:r w:rsidR="00C3244C">
              <w:t>.Tech</w:t>
            </w:r>
            <w:r>
              <w:t>. in Telecommunication</w:t>
            </w:r>
            <w:r w:rsidR="002C2CDD" w:rsidRPr="00333CD3">
              <w:t xml:space="preserve"> • </w:t>
            </w:r>
            <w:r>
              <w:t>2014-2015</w:t>
            </w:r>
            <w:r w:rsidR="002C2CDD" w:rsidRPr="00333CD3">
              <w:t xml:space="preserve"> • </w:t>
            </w:r>
            <w:r>
              <w:t>BITS PIlani</w:t>
            </w:r>
          </w:p>
          <w:p w:rsidR="00D33156" w:rsidRPr="00F17FB5" w:rsidRDefault="00F17FB5" w:rsidP="00D33156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F17FB5">
              <w:rPr>
                <w:rFonts w:asciiTheme="minorHAnsi" w:eastAsiaTheme="minorHAnsi" w:hAnsiTheme="minorHAnsi" w:cstheme="minorBidi"/>
                <w:iCs w:val="0"/>
                <w:caps w:val="0"/>
              </w:rPr>
              <w:t>Post graduation with first class</w:t>
            </w:r>
          </w:p>
          <w:p w:rsidR="00F17FB5" w:rsidRPr="00333CD3" w:rsidRDefault="00F17FB5" w:rsidP="00D33156">
            <w:pPr>
              <w:pStyle w:val="Heading4"/>
            </w:pPr>
          </w:p>
          <w:p w:rsidR="002C2CDD" w:rsidRPr="00333CD3" w:rsidRDefault="00D33156" w:rsidP="007569C1">
            <w:pPr>
              <w:pStyle w:val="Heading4"/>
            </w:pPr>
            <w:r>
              <w:t>b.e. in computer science and engineering</w:t>
            </w:r>
            <w:r w:rsidR="002C2CDD" w:rsidRPr="00333CD3">
              <w:t xml:space="preserve"> • </w:t>
            </w:r>
            <w:r>
              <w:t>2005-2009</w:t>
            </w:r>
            <w:r w:rsidR="002C2CDD" w:rsidRPr="00333CD3">
              <w:t xml:space="preserve"> • </w:t>
            </w:r>
            <w:r>
              <w:t>m.s. bidve engineering college, latur</w:t>
            </w:r>
          </w:p>
          <w:p w:rsidR="002C2CDD" w:rsidRPr="00333CD3" w:rsidRDefault="00F17FB5" w:rsidP="007569C1">
            <w:r>
              <w:t>Graduation with Distinction</w:t>
            </w:r>
          </w:p>
          <w:p w:rsidR="002C2CDD" w:rsidRPr="00333CD3" w:rsidRDefault="00DD6225" w:rsidP="007569C1">
            <w:pPr>
              <w:pStyle w:val="Heading3"/>
            </w:pPr>
            <w:r>
              <w:t>Technical Skills</w:t>
            </w:r>
          </w:p>
          <w:p w:rsidR="00DD6225" w:rsidRPr="00926CEC" w:rsidRDefault="00DD6225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UNIX basic commands</w:t>
            </w:r>
          </w:p>
          <w:p w:rsidR="00DD6225" w:rsidRPr="00926CEC" w:rsidRDefault="00DD6225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SIEBEL Server Manager Commands</w:t>
            </w:r>
          </w:p>
          <w:p w:rsidR="00DD6225" w:rsidRPr="00926CEC" w:rsidRDefault="00DD6225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Oracle PL/SQL</w:t>
            </w:r>
          </w:p>
          <w:p w:rsidR="00DD6225" w:rsidRPr="00926CEC" w:rsidRDefault="00DD6225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HTML5</w:t>
            </w:r>
          </w:p>
          <w:p w:rsidR="00DD6225" w:rsidRPr="00926CEC" w:rsidRDefault="00DD6225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CSS3</w:t>
            </w:r>
          </w:p>
          <w:p w:rsidR="00DD6225" w:rsidRPr="00926CEC" w:rsidRDefault="00DD6225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AngularJS</w:t>
            </w:r>
          </w:p>
          <w:p w:rsidR="006518A8" w:rsidRPr="00926CEC" w:rsidRDefault="00DD6225" w:rsidP="00DD622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926CEC">
              <w:rPr>
                <w:sz w:val="20"/>
                <w:szCs w:val="20"/>
              </w:rPr>
              <w:t>Javascript</w:t>
            </w:r>
            <w:proofErr w:type="spellEnd"/>
          </w:p>
          <w:p w:rsidR="006518A8" w:rsidRPr="00333CD3" w:rsidRDefault="006518A8" w:rsidP="006518A8">
            <w:pPr>
              <w:pStyle w:val="Heading3"/>
            </w:pPr>
            <w:r>
              <w:t>Testing Skills</w:t>
            </w:r>
          </w:p>
          <w:p w:rsidR="006518A8" w:rsidRPr="00926CEC" w:rsidRDefault="006518A8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UAT(User Acceptance Testing)</w:t>
            </w:r>
          </w:p>
          <w:p w:rsidR="006518A8" w:rsidRPr="00926CEC" w:rsidRDefault="00056D1F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SRT(Service Restoration</w:t>
            </w:r>
            <w:r w:rsidR="006518A8" w:rsidRPr="00926CEC">
              <w:rPr>
                <w:sz w:val="20"/>
                <w:szCs w:val="20"/>
              </w:rPr>
              <w:t xml:space="preserve"> Testing)</w:t>
            </w:r>
          </w:p>
          <w:p w:rsidR="006518A8" w:rsidRPr="00926CEC" w:rsidRDefault="00056D1F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Web Front end and Backend</w:t>
            </w:r>
            <w:r w:rsidR="006518A8" w:rsidRPr="00926CEC">
              <w:rPr>
                <w:sz w:val="20"/>
                <w:szCs w:val="20"/>
              </w:rPr>
              <w:t xml:space="preserve"> Testing</w:t>
            </w:r>
          </w:p>
          <w:p w:rsidR="006518A8" w:rsidRPr="00926CEC" w:rsidRDefault="006518A8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Non-Functional Testing</w:t>
            </w:r>
          </w:p>
          <w:p w:rsidR="006518A8" w:rsidRPr="00926CEC" w:rsidRDefault="006518A8" w:rsidP="006518A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Regression Testing</w:t>
            </w:r>
          </w:p>
          <w:p w:rsidR="008B43D5" w:rsidRPr="00926CEC" w:rsidRDefault="00056D1F" w:rsidP="008B43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Agile Testing Methodologies</w:t>
            </w:r>
          </w:p>
          <w:p w:rsidR="008B43D5" w:rsidRPr="00333CD3" w:rsidRDefault="008B43D5" w:rsidP="008B43D5">
            <w:pPr>
              <w:pStyle w:val="Heading3"/>
            </w:pPr>
            <w:r>
              <w:lastRenderedPageBreak/>
              <w:t>Tools</w:t>
            </w:r>
          </w:p>
          <w:p w:rsidR="008B43D5" w:rsidRPr="00926CEC" w:rsidRDefault="008B43D5" w:rsidP="008B43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ORACLE SIEBEL 8.1</w:t>
            </w:r>
          </w:p>
          <w:p w:rsidR="008B43D5" w:rsidRPr="00926CEC" w:rsidRDefault="008B43D5" w:rsidP="008B43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ORACLE SQL Developer</w:t>
            </w:r>
          </w:p>
          <w:p w:rsidR="008B43D5" w:rsidRPr="00926CEC" w:rsidRDefault="008B43D5" w:rsidP="008B43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Dell TOAD</w:t>
            </w:r>
          </w:p>
          <w:p w:rsidR="008B43D5" w:rsidRPr="00926CEC" w:rsidRDefault="008B43D5" w:rsidP="008B43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HP Service Management</w:t>
            </w:r>
          </w:p>
          <w:p w:rsidR="008B43D5" w:rsidRPr="00926CEC" w:rsidRDefault="008B43D5" w:rsidP="008B43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HP Quality Centre</w:t>
            </w:r>
          </w:p>
          <w:p w:rsidR="008B43D5" w:rsidRPr="00926CEC" w:rsidRDefault="008B43D5" w:rsidP="008B43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Amdocs Clarify Management</w:t>
            </w:r>
          </w:p>
          <w:p w:rsidR="008B43D5" w:rsidRPr="00926CEC" w:rsidRDefault="008B43D5" w:rsidP="008B43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TIBCO POM and Ops tool</w:t>
            </w:r>
          </w:p>
          <w:p w:rsidR="008B43D5" w:rsidRPr="00926CEC" w:rsidRDefault="008B43D5" w:rsidP="008B43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926CEC">
              <w:rPr>
                <w:sz w:val="20"/>
                <w:szCs w:val="20"/>
              </w:rPr>
              <w:t>Netcracker</w:t>
            </w:r>
            <w:proofErr w:type="spellEnd"/>
          </w:p>
          <w:p w:rsidR="00EA4210" w:rsidRPr="00926CEC" w:rsidRDefault="00537627" w:rsidP="007F6BE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926CEC">
              <w:rPr>
                <w:sz w:val="20"/>
                <w:szCs w:val="20"/>
              </w:rPr>
              <w:t>Github</w:t>
            </w:r>
            <w:proofErr w:type="spellEnd"/>
          </w:p>
          <w:p w:rsidR="007F6BE9" w:rsidRDefault="007F6BE9" w:rsidP="007F6BE9">
            <w:pPr>
              <w:pStyle w:val="ListParagraph"/>
            </w:pPr>
          </w:p>
          <w:p w:rsidR="00EA4210" w:rsidRPr="00333CD3" w:rsidRDefault="00EA4210" w:rsidP="00EA4210">
            <w:pPr>
              <w:pStyle w:val="Heading3"/>
            </w:pPr>
            <w:r>
              <w:t>Achievements</w:t>
            </w:r>
          </w:p>
          <w:p w:rsidR="00EA4210" w:rsidRPr="00926CEC" w:rsidRDefault="00EA4210" w:rsidP="00EA421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Tech Mahindra Pat On The Back Award (2011-12)</w:t>
            </w:r>
          </w:p>
          <w:p w:rsidR="00EA4210" w:rsidRPr="00926CEC" w:rsidRDefault="00EA4210" w:rsidP="00EA421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Tech Mahindra Pat On The Back Award (2013-14)</w:t>
            </w:r>
          </w:p>
          <w:p w:rsidR="00EA4210" w:rsidRPr="00926CEC" w:rsidRDefault="00EA4210" w:rsidP="00EA421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Blue Ribbon From Client British Telecom (2015)</w:t>
            </w:r>
          </w:p>
          <w:p w:rsidR="00EA4210" w:rsidRPr="00926CEC" w:rsidRDefault="00EA4210" w:rsidP="00EA421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ISTQB Certified Software Tester (2011)</w:t>
            </w:r>
          </w:p>
          <w:p w:rsidR="00EA4210" w:rsidRPr="00926CEC" w:rsidRDefault="00EA4210" w:rsidP="00EA421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Diploma in Software Testing (SEED InfoTech Pune) (2010)</w:t>
            </w:r>
          </w:p>
          <w:p w:rsidR="008B43D5" w:rsidRPr="00926CEC" w:rsidRDefault="00EA4210" w:rsidP="008B43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Agile Software Tester extension Certified (2016)</w:t>
            </w:r>
          </w:p>
          <w:p w:rsidR="00431EF7" w:rsidRPr="00333CD3" w:rsidRDefault="00431EF7" w:rsidP="00431EF7">
            <w:pPr>
              <w:pStyle w:val="Heading3"/>
            </w:pPr>
            <w:r>
              <w:t>Most proud of</w:t>
            </w:r>
          </w:p>
          <w:p w:rsidR="00431EF7" w:rsidRPr="00926CEC" w:rsidRDefault="00431EF7" w:rsidP="00431EF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My Confidence and My Testing Skills</w:t>
            </w:r>
          </w:p>
          <w:p w:rsidR="00431EF7" w:rsidRPr="00926CEC" w:rsidRDefault="00431EF7" w:rsidP="00431EF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 xml:space="preserve">My Personal Fitness webpage – </w:t>
            </w:r>
            <w:hyperlink r:id="rId9" w:history="1">
              <w:r w:rsidRPr="00926CEC">
                <w:rPr>
                  <w:rStyle w:val="Hyperlink"/>
                  <w:sz w:val="20"/>
                  <w:szCs w:val="20"/>
                </w:rPr>
                <w:t>https://iamvsk.github.io</w:t>
              </w:r>
            </w:hyperlink>
          </w:p>
          <w:p w:rsidR="00431EF7" w:rsidRPr="00926CEC" w:rsidRDefault="00431EF7" w:rsidP="00431EF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My Parents and My Wife</w:t>
            </w:r>
          </w:p>
          <w:p w:rsidR="00431EF7" w:rsidRPr="00926CEC" w:rsidRDefault="00431EF7" w:rsidP="00431EF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>Team Bonding</w:t>
            </w:r>
          </w:p>
          <w:p w:rsidR="00431EF7" w:rsidRPr="00333CD3" w:rsidRDefault="00431EF7" w:rsidP="00431EF7">
            <w:pPr>
              <w:pStyle w:val="Heading3"/>
            </w:pPr>
            <w:r>
              <w:t>Languages</w:t>
            </w:r>
          </w:p>
          <w:p w:rsidR="00431EF7" w:rsidRPr="00926CEC" w:rsidRDefault="00431EF7" w:rsidP="00431EF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 xml:space="preserve">English - </w:t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</w:p>
          <w:p w:rsidR="00431EF7" w:rsidRPr="00926CEC" w:rsidRDefault="00431EF7" w:rsidP="00431EF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 xml:space="preserve">Dutch - </w:t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</w:p>
          <w:p w:rsidR="00431EF7" w:rsidRPr="00926CEC" w:rsidRDefault="00431EF7" w:rsidP="00431EF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lastRenderedPageBreak/>
              <w:t xml:space="preserve">Hindi - </w:t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</w:p>
          <w:p w:rsidR="00F90869" w:rsidRPr="00926CEC" w:rsidRDefault="00431EF7" w:rsidP="00F9086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26CEC">
              <w:rPr>
                <w:sz w:val="20"/>
                <w:szCs w:val="20"/>
              </w:rPr>
              <w:t xml:space="preserve">Marathi - </w:t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  <w:r w:rsidRPr="00926CEC">
              <w:rPr>
                <w:sz w:val="20"/>
                <w:szCs w:val="20"/>
              </w:rPr>
              <w:sym w:font="Wingdings" w:char="F04A"/>
            </w:r>
          </w:p>
          <w:p w:rsidR="00F90869" w:rsidRPr="00333CD3" w:rsidRDefault="00F90869" w:rsidP="00F90869">
            <w:pPr>
              <w:pStyle w:val="Heading3"/>
            </w:pPr>
            <w:r>
              <w:t>Personal Details</w:t>
            </w:r>
          </w:p>
          <w:p w:rsidR="00F90869" w:rsidRPr="00926CEC" w:rsidRDefault="00F90869" w:rsidP="00F90869">
            <w:r w:rsidRPr="00926CEC">
              <w:rPr>
                <w:b/>
              </w:rPr>
              <w:t xml:space="preserve">Full Name: - </w:t>
            </w:r>
            <w:r w:rsidRPr="00926CEC">
              <w:t>Vaibhav Suresh Kshirsagar</w:t>
            </w:r>
          </w:p>
          <w:p w:rsidR="00F90869" w:rsidRPr="00926CEC" w:rsidRDefault="00F90869" w:rsidP="00F90869">
            <w:pPr>
              <w:rPr>
                <w:b/>
              </w:rPr>
            </w:pPr>
            <w:r w:rsidRPr="00926CEC">
              <w:rPr>
                <w:b/>
              </w:rPr>
              <w:t xml:space="preserve">D.O.B:- </w:t>
            </w:r>
            <w:r w:rsidRPr="00926CEC">
              <w:t>05/04/1988</w:t>
            </w:r>
          </w:p>
          <w:p w:rsidR="00F90869" w:rsidRPr="00926CEC" w:rsidRDefault="00F90869" w:rsidP="00F90869">
            <w:r w:rsidRPr="00926CEC">
              <w:rPr>
                <w:b/>
              </w:rPr>
              <w:t xml:space="preserve">Native Place: - </w:t>
            </w:r>
            <w:proofErr w:type="spellStart"/>
            <w:r w:rsidRPr="00926CEC">
              <w:t>Latur</w:t>
            </w:r>
            <w:proofErr w:type="spellEnd"/>
          </w:p>
          <w:p w:rsidR="00F90869" w:rsidRPr="00926CEC" w:rsidRDefault="00F90869" w:rsidP="00F90869">
            <w:pPr>
              <w:rPr>
                <w:b/>
              </w:rPr>
            </w:pPr>
            <w:r w:rsidRPr="00926CEC">
              <w:rPr>
                <w:b/>
              </w:rPr>
              <w:t xml:space="preserve">Current Location: - </w:t>
            </w:r>
            <w:r w:rsidR="007F6BE9" w:rsidRPr="00926CEC">
              <w:t>Den Haag, Netherlands</w:t>
            </w:r>
          </w:p>
          <w:p w:rsidR="00F90869" w:rsidRPr="00926CEC" w:rsidRDefault="00F90869" w:rsidP="00F90869">
            <w:pPr>
              <w:rPr>
                <w:b/>
              </w:rPr>
            </w:pPr>
            <w:r w:rsidRPr="00926CEC">
              <w:rPr>
                <w:b/>
              </w:rPr>
              <w:t xml:space="preserve">Marital Status: - </w:t>
            </w:r>
            <w:r w:rsidRPr="00926CEC">
              <w:t>Married</w:t>
            </w:r>
          </w:p>
          <w:p w:rsidR="00F90869" w:rsidRPr="00926CEC" w:rsidRDefault="00F90869" w:rsidP="00F90869">
            <w:pPr>
              <w:rPr>
                <w:b/>
              </w:rPr>
            </w:pPr>
            <w:r w:rsidRPr="00926CEC">
              <w:rPr>
                <w:b/>
              </w:rPr>
              <w:t xml:space="preserve">Spouse Name: - </w:t>
            </w:r>
            <w:proofErr w:type="spellStart"/>
            <w:r w:rsidRPr="00926CEC">
              <w:t>Sayalee</w:t>
            </w:r>
            <w:proofErr w:type="spellEnd"/>
            <w:r w:rsidRPr="00926CEC">
              <w:t xml:space="preserve"> Vaibhav Kshirsagar</w:t>
            </w:r>
          </w:p>
          <w:p w:rsidR="00F90869" w:rsidRPr="00926CEC" w:rsidRDefault="00F90869" w:rsidP="00F90869">
            <w:pPr>
              <w:rPr>
                <w:b/>
              </w:rPr>
            </w:pPr>
            <w:r w:rsidRPr="00926CEC">
              <w:rPr>
                <w:b/>
              </w:rPr>
              <w:t xml:space="preserve">Email: - </w:t>
            </w:r>
            <w:r w:rsidRPr="00926CEC">
              <w:t>vaibhavkshirsagar01@gmail.com</w:t>
            </w:r>
          </w:p>
          <w:p w:rsidR="00F90869" w:rsidRPr="00926CEC" w:rsidRDefault="00F90869" w:rsidP="00F90869">
            <w:r w:rsidRPr="00926CEC">
              <w:rPr>
                <w:b/>
              </w:rPr>
              <w:t xml:space="preserve">Passport Number: - </w:t>
            </w:r>
            <w:r w:rsidRPr="00926CEC">
              <w:t>G4970706</w:t>
            </w:r>
          </w:p>
          <w:p w:rsidR="00F90869" w:rsidRDefault="00F90869" w:rsidP="00F90869"/>
          <w:p w:rsidR="006518A8" w:rsidRDefault="006518A8" w:rsidP="00DD6225">
            <w:pPr>
              <w:rPr>
                <w:rFonts w:asciiTheme="majorHAnsi" w:hAnsiTheme="majorHAnsi"/>
              </w:rPr>
            </w:pPr>
          </w:p>
          <w:p w:rsidR="00DD6225" w:rsidRPr="00DD6225" w:rsidRDefault="00DD6225" w:rsidP="00DD6225">
            <w:pPr>
              <w:rPr>
                <w:rFonts w:asciiTheme="majorHAnsi" w:hAnsiTheme="majorHAnsi"/>
              </w:rPr>
            </w:pPr>
          </w:p>
          <w:p w:rsidR="00741125" w:rsidRPr="00333CD3" w:rsidRDefault="00741125" w:rsidP="00741125"/>
        </w:tc>
      </w:tr>
    </w:tbl>
    <w:p w:rsidR="007F6BE9" w:rsidRDefault="007F6BE9" w:rsidP="0012160A">
      <w:pPr>
        <w:pStyle w:val="Heading3"/>
      </w:pPr>
    </w:p>
    <w:p w:rsidR="007F6BE9" w:rsidRPr="00333CD3" w:rsidRDefault="007F6BE9" w:rsidP="007F6BE9">
      <w:pPr>
        <w:pStyle w:val="Heading3"/>
      </w:pPr>
      <w:r>
        <w:t>Declaration</w:t>
      </w:r>
    </w:p>
    <w:p w:rsidR="00EF7CC9" w:rsidRDefault="007F6BE9" w:rsidP="007F6BE9">
      <w:pPr>
        <w:rPr>
          <w:sz w:val="22"/>
          <w:szCs w:val="22"/>
        </w:rPr>
      </w:pPr>
      <w:r w:rsidRPr="007F6BE9">
        <w:rPr>
          <w:sz w:val="22"/>
          <w:szCs w:val="22"/>
        </w:rPr>
        <w:t>I hereby declare that the information furnished above is true to the best of my knowledge, belief and abide by all the norms laid down by esteemed organization.</w:t>
      </w:r>
    </w:p>
    <w:p w:rsidR="009E14C8" w:rsidRDefault="009E14C8" w:rsidP="007F6BE9">
      <w:pPr>
        <w:rPr>
          <w:sz w:val="22"/>
          <w:szCs w:val="22"/>
        </w:rPr>
      </w:pPr>
    </w:p>
    <w:p w:rsidR="009E14C8" w:rsidRDefault="009E14C8" w:rsidP="009E14C8">
      <w:pPr>
        <w:pStyle w:val="ListParagraph"/>
        <w:spacing w:after="0"/>
        <w:ind w:left="8640"/>
        <w:rPr>
          <w:rFonts w:asciiTheme="majorHAnsi" w:hAnsiTheme="majorHAnsi"/>
          <w:b/>
        </w:rPr>
      </w:pPr>
      <w:r w:rsidRPr="00EC0876">
        <w:rPr>
          <w:rFonts w:asciiTheme="majorHAnsi" w:hAnsiTheme="majorHAnsi"/>
          <w:b/>
        </w:rPr>
        <w:t>Vaibhav Kshirsagar</w:t>
      </w:r>
    </w:p>
    <w:p w:rsidR="009E14C8" w:rsidRDefault="009E14C8" w:rsidP="009E14C8">
      <w:pPr>
        <w:pStyle w:val="ListParagraph"/>
        <w:spacing w:after="0"/>
        <w:ind w:left="8280" w:firstLine="36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03/01/2017</w:t>
      </w:r>
    </w:p>
    <w:p w:rsidR="009E14C8" w:rsidRPr="009E14C8" w:rsidRDefault="009E14C8" w:rsidP="009E14C8">
      <w:pPr>
        <w:pStyle w:val="ListParagraph"/>
        <w:spacing w:after="0"/>
        <w:ind w:left="7920" w:firstLine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Den Haag, NL</w:t>
      </w:r>
    </w:p>
    <w:p w:rsidR="009E14C8" w:rsidRPr="007F6BE9" w:rsidRDefault="009E14C8" w:rsidP="007F6BE9">
      <w:pPr>
        <w:rPr>
          <w:rFonts w:asciiTheme="majorHAnsi" w:hAnsiTheme="majorHAnsi"/>
          <w:sz w:val="22"/>
          <w:szCs w:val="22"/>
        </w:rPr>
      </w:pPr>
    </w:p>
    <w:sectPr w:rsidR="009E14C8" w:rsidRPr="007F6BE9" w:rsidSect="00EF7CC9"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37F" w:rsidRDefault="0070637F" w:rsidP="00713050">
      <w:pPr>
        <w:spacing w:line="240" w:lineRule="auto"/>
      </w:pPr>
      <w:r>
        <w:separator/>
      </w:r>
    </w:p>
  </w:endnote>
  <w:endnote w:type="continuationSeparator" w:id="0">
    <w:p w:rsidR="0070637F" w:rsidRDefault="0070637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B7A555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AF1B96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pB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C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ISfN+WkEgAAFWUAAA4AAAAAAAAAAAAAAAAALgIAAGRycy9lMm9Eb2Mu&#10;eG1sUEsBAi0AFAAGAAgAAAAhAGhHG9DYAAAAAwEAAA8AAAAAAAAAAAAAAAAA/hQAAGRycy9kb3du&#10;cmV2LnhtbFBLBQYAAAAABAAEAPMAAAAD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A73F30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9E2B90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96B4340DA2BE425BA1FFACBF3E167C19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116989" w:rsidP="00811117">
              <w:pPr>
                <w:pStyle w:val="Footer"/>
              </w:pPr>
              <w:r>
                <w:rPr>
                  <w:lang w:val="en-IN"/>
                </w:rPr>
                <w:t>vaibhavkshirsagar01@gmail.com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92F92240E797474582D34047E2DCA4B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116989" w:rsidP="00811117">
              <w:pPr>
                <w:pStyle w:val="Footer"/>
              </w:pPr>
              <w:r>
                <w:rPr>
                  <w:lang w:val="en-IN"/>
                </w:rPr>
                <w:t>vaibs1988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116989" w:rsidP="00811117">
              <w:pPr>
                <w:pStyle w:val="Footer"/>
              </w:pPr>
              <w:r>
                <w:rPr>
                  <w:lang w:val="en-IN"/>
                </w:rPr>
                <w:t>+919172958316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116989" w:rsidP="00811117">
              <w:pPr>
                <w:pStyle w:val="Footer"/>
              </w:pPr>
              <w:r>
                <w:rPr>
                  <w:lang w:val="en-IN"/>
                </w:rPr>
                <w:t>vaibhav-kshirsagar-81098747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9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2E628B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AFECDE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G0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cN4BtK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A36AA6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MB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B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Fj1SA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C91CE6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titB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ALo62K0EQAA5mMAAA4AAAAAAAAAAAAAAAAALgIAAGRycy9lMm9Eb2MueG1sUEsBAi0AFAAG&#10;AAgAAAAhAGhHG9DYAAAAAwEAAA8AAAAAAAAAAAAAAAAADhQAAGRycy9kb3ducmV2LnhtbFBLBQYA&#10;AAAABAAEAPMAAAAT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70637F" w:rsidP="00116989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69E1F57DF99B44F3AC57DAC735D119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116989">
                <w:t>vaibhavkshirsagar01@gmail.com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3D6D8219C778459ABDC850B89F4A9CD9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116989" w:rsidP="00116989">
              <w:pPr>
                <w:pStyle w:val="Footer"/>
              </w:pPr>
              <w:r w:rsidRPr="00116989">
                <w:t>vaibs1988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E53D70D986E944EAA15FC05850E60BB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116989" w:rsidP="00116989">
              <w:pPr>
                <w:pStyle w:val="Footer"/>
              </w:pPr>
              <w:r>
                <w:t>+919172958316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116989" w:rsidP="00217980">
              <w:pPr>
                <w:pStyle w:val="Footer"/>
              </w:pPr>
              <w:r w:rsidRPr="00116989">
                <w:t>vaibhav-kshirsagar-81098747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37F" w:rsidRDefault="0070637F" w:rsidP="00713050">
      <w:pPr>
        <w:spacing w:line="240" w:lineRule="auto"/>
      </w:pPr>
      <w:r>
        <w:separator/>
      </w:r>
    </w:p>
  </w:footnote>
  <w:footnote w:type="continuationSeparator" w:id="0">
    <w:p w:rsidR="0070637F" w:rsidRDefault="0070637F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46B6D"/>
    <w:multiLevelType w:val="hybridMultilevel"/>
    <w:tmpl w:val="0A3ABF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3204E5"/>
    <w:multiLevelType w:val="hybridMultilevel"/>
    <w:tmpl w:val="F41802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1DE5780"/>
    <w:multiLevelType w:val="hybridMultilevel"/>
    <w:tmpl w:val="37C2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25188"/>
    <w:multiLevelType w:val="hybridMultilevel"/>
    <w:tmpl w:val="279834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5163153"/>
    <w:multiLevelType w:val="hybridMultilevel"/>
    <w:tmpl w:val="07628C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0A"/>
    <w:rsid w:val="00056D1F"/>
    <w:rsid w:val="00091382"/>
    <w:rsid w:val="000B0619"/>
    <w:rsid w:val="000B61CA"/>
    <w:rsid w:val="000F7610"/>
    <w:rsid w:val="00114ED7"/>
    <w:rsid w:val="00116989"/>
    <w:rsid w:val="0012160A"/>
    <w:rsid w:val="00140B0E"/>
    <w:rsid w:val="001A5CA9"/>
    <w:rsid w:val="001B2AC1"/>
    <w:rsid w:val="001B403A"/>
    <w:rsid w:val="00217980"/>
    <w:rsid w:val="00271662"/>
    <w:rsid w:val="0027404F"/>
    <w:rsid w:val="00287989"/>
    <w:rsid w:val="00293B83"/>
    <w:rsid w:val="002B091C"/>
    <w:rsid w:val="002C2CDD"/>
    <w:rsid w:val="002D45C6"/>
    <w:rsid w:val="002D78E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31EF7"/>
    <w:rsid w:val="004418B2"/>
    <w:rsid w:val="0046104A"/>
    <w:rsid w:val="004717C5"/>
    <w:rsid w:val="00523479"/>
    <w:rsid w:val="005305A2"/>
    <w:rsid w:val="00537627"/>
    <w:rsid w:val="00543DB7"/>
    <w:rsid w:val="005729B0"/>
    <w:rsid w:val="00641630"/>
    <w:rsid w:val="006518A8"/>
    <w:rsid w:val="00684488"/>
    <w:rsid w:val="006A3CE7"/>
    <w:rsid w:val="006C455A"/>
    <w:rsid w:val="006C4C50"/>
    <w:rsid w:val="006D76B1"/>
    <w:rsid w:val="0070637F"/>
    <w:rsid w:val="00713050"/>
    <w:rsid w:val="00741125"/>
    <w:rsid w:val="00746F7F"/>
    <w:rsid w:val="007569C1"/>
    <w:rsid w:val="00763832"/>
    <w:rsid w:val="007D2696"/>
    <w:rsid w:val="007F6BE9"/>
    <w:rsid w:val="00811117"/>
    <w:rsid w:val="00841146"/>
    <w:rsid w:val="0088504C"/>
    <w:rsid w:val="0089382B"/>
    <w:rsid w:val="008A1907"/>
    <w:rsid w:val="008B43D5"/>
    <w:rsid w:val="008C6BCA"/>
    <w:rsid w:val="008C7B50"/>
    <w:rsid w:val="008D7E62"/>
    <w:rsid w:val="00926CEC"/>
    <w:rsid w:val="009B3C40"/>
    <w:rsid w:val="009E14C8"/>
    <w:rsid w:val="00A42540"/>
    <w:rsid w:val="00A50939"/>
    <w:rsid w:val="00AA6A40"/>
    <w:rsid w:val="00B5664D"/>
    <w:rsid w:val="00BA5B40"/>
    <w:rsid w:val="00BB14DC"/>
    <w:rsid w:val="00BD0206"/>
    <w:rsid w:val="00C2098A"/>
    <w:rsid w:val="00C3244C"/>
    <w:rsid w:val="00C5444A"/>
    <w:rsid w:val="00C612DA"/>
    <w:rsid w:val="00C7741E"/>
    <w:rsid w:val="00C875AB"/>
    <w:rsid w:val="00CA3DF1"/>
    <w:rsid w:val="00CA4581"/>
    <w:rsid w:val="00CE18D5"/>
    <w:rsid w:val="00D04109"/>
    <w:rsid w:val="00D33156"/>
    <w:rsid w:val="00DD6225"/>
    <w:rsid w:val="00DD6416"/>
    <w:rsid w:val="00DD6E22"/>
    <w:rsid w:val="00DF4E0A"/>
    <w:rsid w:val="00DF7CC2"/>
    <w:rsid w:val="00E02DCD"/>
    <w:rsid w:val="00E12C60"/>
    <w:rsid w:val="00E22E87"/>
    <w:rsid w:val="00E57630"/>
    <w:rsid w:val="00E679A1"/>
    <w:rsid w:val="00E86C2B"/>
    <w:rsid w:val="00EA4210"/>
    <w:rsid w:val="00EF7CC9"/>
    <w:rsid w:val="00F17FB5"/>
    <w:rsid w:val="00F207C0"/>
    <w:rsid w:val="00F20AE5"/>
    <w:rsid w:val="00F645C7"/>
    <w:rsid w:val="00F90869"/>
    <w:rsid w:val="00FB504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CBC7A0-3D9D-4F90-885D-10B7248A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6C455A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31E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amvsk.github.i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_000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59DAE30A59435DB052A432EDA3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0876B-A9BD-4E63-9B75-522385958FD8}"/>
      </w:docPartPr>
      <w:docPartBody>
        <w:p w:rsidR="00DB6119" w:rsidRDefault="008740A1">
          <w:pPr>
            <w:pStyle w:val="9A59DAE30A59435DB052A432EDA37BF8"/>
          </w:pPr>
          <w:r>
            <w:t>Objective</w:t>
          </w:r>
        </w:p>
      </w:docPartBody>
    </w:docPart>
    <w:docPart>
      <w:docPartPr>
        <w:name w:val="8E287E009D1B454DA60B2AD3BF3A3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04140-02C5-480E-BABC-D36896029B1D}"/>
      </w:docPartPr>
      <w:docPartBody>
        <w:p w:rsidR="00DB6119" w:rsidRDefault="008740A1">
          <w:pPr>
            <w:pStyle w:val="8E287E009D1B454DA60B2AD3BF3A3CCB"/>
          </w:pPr>
          <w:r w:rsidRPr="00333CD3">
            <w:t>Skills</w:t>
          </w:r>
        </w:p>
      </w:docPartBody>
    </w:docPart>
    <w:docPart>
      <w:docPartPr>
        <w:name w:val="6417E21FFBAD4939AE324ADF82C99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C4DA3-B10C-46AF-9991-3A9AB08423E8}"/>
      </w:docPartPr>
      <w:docPartBody>
        <w:p w:rsidR="00DB6119" w:rsidRDefault="008740A1">
          <w:pPr>
            <w:pStyle w:val="6417E21FFBAD4939AE324ADF82C99C5C"/>
          </w:pPr>
          <w:r>
            <w:t>Your Name</w:t>
          </w:r>
        </w:p>
      </w:docPartBody>
    </w:docPart>
    <w:docPart>
      <w:docPartPr>
        <w:name w:val="E1A01A97DC39491D9E2517125A8AF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9EFBE-3F03-4FE8-85E2-0DE89C78D03C}"/>
      </w:docPartPr>
      <w:docPartBody>
        <w:p w:rsidR="00DB6119" w:rsidRDefault="008740A1">
          <w:pPr>
            <w:pStyle w:val="E1A01A97DC39491D9E2517125A8AF52F"/>
          </w:pPr>
          <w:r>
            <w:t>Profession or Industry</w:t>
          </w:r>
        </w:p>
      </w:docPartBody>
    </w:docPart>
    <w:docPart>
      <w:docPartPr>
        <w:name w:val="76D132B37AF34042AB745CB9A8E68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35C62-9C65-45BB-ADB9-D2EA1847AB17}"/>
      </w:docPartPr>
      <w:docPartBody>
        <w:p w:rsidR="00DB6119" w:rsidRDefault="008740A1">
          <w:pPr>
            <w:pStyle w:val="76D132B37AF34042AB745CB9A8E683B7"/>
          </w:pPr>
          <w:r w:rsidRPr="00333CD3">
            <w:t>Link to other online properties: Portfolio/Website/Blog</w:t>
          </w:r>
        </w:p>
      </w:docPartBody>
    </w:docPart>
    <w:docPart>
      <w:docPartPr>
        <w:name w:val="241847437A3048AA94146CFAB74B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9D261-66D1-4C7F-824E-C092EBF091AC}"/>
      </w:docPartPr>
      <w:docPartBody>
        <w:p w:rsidR="00DB6119" w:rsidRDefault="008740A1">
          <w:pPr>
            <w:pStyle w:val="241847437A3048AA94146CFAB74BD834"/>
          </w:pPr>
          <w:r w:rsidRPr="00333CD3">
            <w:t>Experience</w:t>
          </w:r>
        </w:p>
      </w:docPartBody>
    </w:docPart>
    <w:docPart>
      <w:docPartPr>
        <w:name w:val="79E965FD9E5A41D387BAA4766A1E0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DC218-069C-4A5B-BE71-441FF91CCB2E}"/>
      </w:docPartPr>
      <w:docPartBody>
        <w:p w:rsidR="00DB6119" w:rsidRDefault="008740A1">
          <w:pPr>
            <w:pStyle w:val="79E965FD9E5A41D387BAA4766A1E0B21"/>
          </w:pPr>
          <w:r w:rsidRPr="00333CD3">
            <w:t>Education</w:t>
          </w:r>
        </w:p>
      </w:docPartBody>
    </w:docPart>
    <w:docPart>
      <w:docPartPr>
        <w:name w:val="69E1F57DF99B44F3AC57DAC735D11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62DA0-6CF7-4C00-AA2A-18D75E493032}"/>
      </w:docPartPr>
      <w:docPartBody>
        <w:p w:rsidR="00DB6119" w:rsidRDefault="008740A1">
          <w:pPr>
            <w:pStyle w:val="69E1F57DF99B44F3AC57DAC735D119FF"/>
          </w:pPr>
          <w:r w:rsidRPr="00333CD3">
            <w:t>Date Earned</w:t>
          </w:r>
        </w:p>
      </w:docPartBody>
    </w:docPart>
    <w:docPart>
      <w:docPartPr>
        <w:name w:val="96B4340DA2BE425BA1FFACBF3E167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0B582-686C-419B-A8B2-769B88E56A09}"/>
      </w:docPartPr>
      <w:docPartBody>
        <w:p w:rsidR="00DB6119" w:rsidRDefault="008740A1">
          <w:pPr>
            <w:pStyle w:val="96B4340DA2BE425BA1FFACBF3E167C19"/>
          </w:pPr>
          <w:r w:rsidRPr="00333CD3">
            <w:t>School</w:t>
          </w:r>
        </w:p>
      </w:docPartBody>
    </w:docPart>
    <w:docPart>
      <w:docPartPr>
        <w:name w:val="3D6D8219C778459ABDC850B89F4A9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DBA8F-BF13-4664-81D9-85691091E870}"/>
      </w:docPartPr>
      <w:docPartBody>
        <w:p w:rsidR="00DB6119" w:rsidRDefault="008740A1">
          <w:pPr>
            <w:pStyle w:val="3D6D8219C778459ABDC850B89F4A9CD9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92F92240E797474582D34047E2DCA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4040B-FB36-4088-AE90-592A3B3B9C61}"/>
      </w:docPartPr>
      <w:docPartBody>
        <w:p w:rsidR="00DB6119" w:rsidRDefault="008740A1">
          <w:pPr>
            <w:pStyle w:val="92F92240E797474582D34047E2DCA4B8"/>
          </w:pPr>
          <w:r w:rsidRPr="00333CD3">
            <w:t>Volunteer Experience or Leadership</w:t>
          </w:r>
        </w:p>
      </w:docPartBody>
    </w:docPart>
    <w:docPart>
      <w:docPartPr>
        <w:name w:val="E53D70D986E944EAA15FC05850E60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EE696-F099-4BD8-83CC-830E1E2FBD09}"/>
      </w:docPartPr>
      <w:docPartBody>
        <w:p w:rsidR="00DB6119" w:rsidRDefault="008740A1">
          <w:pPr>
            <w:pStyle w:val="E53D70D986E944EAA15FC05850E60BB1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A1"/>
    <w:rsid w:val="00095030"/>
    <w:rsid w:val="003A4EED"/>
    <w:rsid w:val="008740A1"/>
    <w:rsid w:val="00DB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5B16681BC444EADD92DF12C1D0BB0">
    <w:name w:val="0C85B16681BC444EADD92DF12C1D0BB0"/>
  </w:style>
  <w:style w:type="paragraph" w:customStyle="1" w:styleId="9A59DAE30A59435DB052A432EDA37BF8">
    <w:name w:val="9A59DAE30A59435DB052A432EDA37BF8"/>
  </w:style>
  <w:style w:type="paragraph" w:customStyle="1" w:styleId="E8EBA69C100741E8B4DA72AB6C332010">
    <w:name w:val="E8EBA69C100741E8B4DA72AB6C332010"/>
  </w:style>
  <w:style w:type="paragraph" w:customStyle="1" w:styleId="8E287E009D1B454DA60B2AD3BF3A3CCB">
    <w:name w:val="8E287E009D1B454DA60B2AD3BF3A3CCB"/>
  </w:style>
  <w:style w:type="paragraph" w:customStyle="1" w:styleId="5F8E9B17F1394BAAA79A952DE628FC0E">
    <w:name w:val="5F8E9B17F1394BAAA79A952DE628FC0E"/>
  </w:style>
  <w:style w:type="paragraph" w:customStyle="1" w:styleId="6417E21FFBAD4939AE324ADF82C99C5C">
    <w:name w:val="6417E21FFBAD4939AE324ADF82C99C5C"/>
  </w:style>
  <w:style w:type="paragraph" w:customStyle="1" w:styleId="E1A01A97DC39491D9E2517125A8AF52F">
    <w:name w:val="E1A01A97DC39491D9E2517125A8AF52F"/>
  </w:style>
  <w:style w:type="paragraph" w:customStyle="1" w:styleId="76D132B37AF34042AB745CB9A8E683B7">
    <w:name w:val="76D132B37AF34042AB745CB9A8E683B7"/>
  </w:style>
  <w:style w:type="paragraph" w:customStyle="1" w:styleId="241847437A3048AA94146CFAB74BD834">
    <w:name w:val="241847437A3048AA94146CFAB74BD834"/>
  </w:style>
  <w:style w:type="paragraph" w:customStyle="1" w:styleId="2171C5424812416B81A8580F8EEE8DC2">
    <w:name w:val="2171C5424812416B81A8580F8EEE8DC2"/>
  </w:style>
  <w:style w:type="paragraph" w:customStyle="1" w:styleId="CA7E199841B64EE3920B29770235AE54">
    <w:name w:val="CA7E199841B64EE3920B29770235AE54"/>
  </w:style>
  <w:style w:type="paragraph" w:customStyle="1" w:styleId="0D657E3EF2F1430D81F28258DECDBB22">
    <w:name w:val="0D657E3EF2F1430D81F28258DECDBB22"/>
  </w:style>
  <w:style w:type="paragraph" w:customStyle="1" w:styleId="0A1A24EA7BA94A6DA3BBC4CFC9E5E0CD">
    <w:name w:val="0A1A24EA7BA94A6DA3BBC4CFC9E5E0CD"/>
  </w:style>
  <w:style w:type="paragraph" w:customStyle="1" w:styleId="3CF1B03CCE0C44DCB716BA3592F3A6B3">
    <w:name w:val="3CF1B03CCE0C44DCB716BA3592F3A6B3"/>
  </w:style>
  <w:style w:type="paragraph" w:customStyle="1" w:styleId="F4133C1245664750AB474736709FE49A">
    <w:name w:val="F4133C1245664750AB474736709FE49A"/>
  </w:style>
  <w:style w:type="paragraph" w:customStyle="1" w:styleId="0B8C609E93D2455AB3C901A2E575EC3D">
    <w:name w:val="0B8C609E93D2455AB3C901A2E575EC3D"/>
  </w:style>
  <w:style w:type="paragraph" w:customStyle="1" w:styleId="36BFF6C21B1647B6AF850E91C0A7E0A2">
    <w:name w:val="36BFF6C21B1647B6AF850E91C0A7E0A2"/>
  </w:style>
  <w:style w:type="paragraph" w:customStyle="1" w:styleId="79E965FD9E5A41D387BAA4766A1E0B21">
    <w:name w:val="79E965FD9E5A41D387BAA4766A1E0B21"/>
  </w:style>
  <w:style w:type="paragraph" w:customStyle="1" w:styleId="4CB31D146E4C49CAAD8488896B27073D">
    <w:name w:val="4CB31D146E4C49CAAD8488896B27073D"/>
  </w:style>
  <w:style w:type="paragraph" w:customStyle="1" w:styleId="E8843F3E25D2487ABC131FEC46D77D3D">
    <w:name w:val="E8843F3E25D2487ABC131FEC46D77D3D"/>
  </w:style>
  <w:style w:type="paragraph" w:customStyle="1" w:styleId="8DB2B44C9EC548B8B88F2C1E860A7B4B">
    <w:name w:val="8DB2B44C9EC548B8B88F2C1E860A7B4B"/>
  </w:style>
  <w:style w:type="paragraph" w:customStyle="1" w:styleId="8D434F174CE74B429D2298699B1A4DC9">
    <w:name w:val="8D434F174CE74B429D2298699B1A4DC9"/>
  </w:style>
  <w:style w:type="paragraph" w:customStyle="1" w:styleId="9048C9C06A7741B9AFCDA9C8A52E67A4">
    <w:name w:val="9048C9C06A7741B9AFCDA9C8A52E67A4"/>
  </w:style>
  <w:style w:type="paragraph" w:customStyle="1" w:styleId="69E1F57DF99B44F3AC57DAC735D119FF">
    <w:name w:val="69E1F57DF99B44F3AC57DAC735D119FF"/>
  </w:style>
  <w:style w:type="paragraph" w:customStyle="1" w:styleId="96B4340DA2BE425BA1FFACBF3E167C19">
    <w:name w:val="96B4340DA2BE425BA1FFACBF3E167C19"/>
  </w:style>
  <w:style w:type="paragraph" w:customStyle="1" w:styleId="3D6D8219C778459ABDC850B89F4A9CD9">
    <w:name w:val="3D6D8219C778459ABDC850B89F4A9CD9"/>
  </w:style>
  <w:style w:type="paragraph" w:customStyle="1" w:styleId="92F92240E797474582D34047E2DCA4B8">
    <w:name w:val="92F92240E797474582D34047E2DCA4B8"/>
  </w:style>
  <w:style w:type="paragraph" w:customStyle="1" w:styleId="E53D70D986E944EAA15FC05850E60BB1">
    <w:name w:val="E53D70D986E944EAA15FC05850E60B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vaibs1988</CompanyAddress>
  <CompanyPhone>+919172958316</CompanyPhone>
  <CompanyFax>vaibhav-kshirsagar-81098747</CompanyFax>
  <CompanyEmail>vaibhavkshirsagar01@gmail.com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112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vaibhavkshirsagar01@gmail.com</dc:subject>
  <dc:creator>Vaibhav Kshirsagar</dc:creator>
  <cp:keywords/>
  <dc:description>+919172958316</dc:description>
  <cp:lastModifiedBy>Vaibhav Kshirsagar</cp:lastModifiedBy>
  <cp:revision>18</cp:revision>
  <dcterms:created xsi:type="dcterms:W3CDTF">2017-01-03T13:14:00Z</dcterms:created>
  <dcterms:modified xsi:type="dcterms:W3CDTF">2017-01-03T15:55:00Z</dcterms:modified>
</cp:coreProperties>
</file>